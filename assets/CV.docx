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15DD63E6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474104F5" w14:textId="2CDEDD5F" w:rsidR="00692703" w:rsidRPr="00CF1A49" w:rsidRDefault="00880508" w:rsidP="00913946">
            <w:pPr>
              <w:pStyle w:val="Title"/>
            </w:pPr>
            <w:r>
              <w:t>Huy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Vo</w:t>
            </w:r>
          </w:p>
          <w:p w14:paraId="24680D76" w14:textId="159BFCD2" w:rsidR="00692703" w:rsidRPr="00880508" w:rsidRDefault="00880508" w:rsidP="00913946">
            <w:pPr>
              <w:pStyle w:val="ContactInfo"/>
              <w:contextualSpacing w:val="0"/>
              <w:rPr>
                <w:sz w:val="24"/>
                <w:szCs w:val="24"/>
              </w:rPr>
            </w:pPr>
            <w:r w:rsidRPr="00880508">
              <w:rPr>
                <w:sz w:val="24"/>
                <w:szCs w:val="24"/>
              </w:rPr>
              <w:t>4A Frankis Cl, Adelaide SA 5000</w:t>
            </w:r>
            <w:r w:rsidR="00692703" w:rsidRPr="00880508">
              <w:rPr>
                <w:sz w:val="24"/>
                <w:szCs w:val="24"/>
              </w:rPr>
              <w:t xml:space="preserve"> </w:t>
            </w:r>
            <w:r w:rsidRPr="00880508">
              <w:rPr>
                <w:sz w:val="24"/>
                <w:szCs w:val="24"/>
              </w:rPr>
              <w:t>|</w:t>
            </w:r>
            <w:r w:rsidR="00692703" w:rsidRPr="00880508">
              <w:rPr>
                <w:sz w:val="24"/>
                <w:szCs w:val="24"/>
              </w:rPr>
              <w:t xml:space="preserve"> </w:t>
            </w:r>
            <w:r w:rsidRPr="00880508">
              <w:rPr>
                <w:rFonts w:ascii="Times New Roman" w:hAnsi="Times New Roman" w:cs="Times New Roman"/>
                <w:sz w:val="24"/>
                <w:szCs w:val="24"/>
              </w:rPr>
              <w:t>+61452190559</w:t>
            </w:r>
          </w:p>
          <w:p w14:paraId="46D93545" w14:textId="57F14B85" w:rsidR="00692703" w:rsidRPr="00CF1A49" w:rsidRDefault="00880508" w:rsidP="00913946">
            <w:pPr>
              <w:pStyle w:val="ContactInfoEmphasis"/>
              <w:contextualSpacing w:val="0"/>
            </w:pPr>
            <w:r w:rsidRPr="00880508">
              <w:rPr>
                <w:sz w:val="24"/>
                <w:szCs w:val="24"/>
              </w:rPr>
              <w:t>vohuy819@gmail.com</w:t>
            </w:r>
            <w:r w:rsidR="00692703" w:rsidRPr="00880508">
              <w:rPr>
                <w:sz w:val="24"/>
                <w:szCs w:val="24"/>
              </w:rPr>
              <w:t xml:space="preserve"> </w:t>
            </w:r>
            <w:sdt>
              <w:sdtPr>
                <w:rPr>
                  <w:sz w:val="24"/>
                  <w:szCs w:val="24"/>
                </w:rPr>
                <w:alias w:val="Divider dot:"/>
                <w:tag w:val="Divider dot:"/>
                <w:id w:val="2000459528"/>
                <w:placeholder>
                  <w:docPart w:val="ABDE6597447340C9BE907D711E7BCA59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880508">
                  <w:rPr>
                    <w:sz w:val="24"/>
                    <w:szCs w:val="24"/>
                  </w:rPr>
                  <w:t>·</w:t>
                </w:r>
              </w:sdtContent>
            </w:sdt>
            <w:r w:rsidR="00692703" w:rsidRPr="00880508">
              <w:rPr>
                <w:sz w:val="24"/>
                <w:szCs w:val="24"/>
              </w:rPr>
              <w:t xml:space="preserve"> </w:t>
            </w:r>
            <w:r w:rsidRPr="00880508">
              <w:rPr>
                <w:rFonts w:ascii="Times New Roman" w:hAnsi="Times New Roman" w:cs="Times New Roman"/>
                <w:sz w:val="24"/>
                <w:szCs w:val="24"/>
              </w:rPr>
              <w:t>https://www.linkedin.com/in/huy-vo-a5b638118/</w:t>
            </w:r>
          </w:p>
        </w:tc>
      </w:tr>
      <w:tr w:rsidR="009571D8" w:rsidRPr="00CF1A49" w14:paraId="7473EA79" w14:textId="77777777" w:rsidTr="00692703">
        <w:tc>
          <w:tcPr>
            <w:tcW w:w="9360" w:type="dxa"/>
            <w:tcMar>
              <w:top w:w="432" w:type="dxa"/>
            </w:tcMar>
          </w:tcPr>
          <w:p w14:paraId="694E1B23" w14:textId="22A673E7" w:rsidR="001755A8" w:rsidRPr="00CF1A49" w:rsidRDefault="00880508" w:rsidP="00913946">
            <w:pPr>
              <w:contextualSpacing w:val="0"/>
            </w:pPr>
            <w:r w:rsidRPr="002C1CA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Organized and motivated </w:t>
            </w:r>
            <w:proofErr w:type="spellStart"/>
            <w:r w:rsidR="004D4654">
              <w:rPr>
                <w:rFonts w:ascii="Times New Roman" w:hAnsi="Times New Roman" w:cs="Times New Roman"/>
                <w:bCs/>
                <w:sz w:val="24"/>
                <w:szCs w:val="24"/>
              </w:rPr>
              <w:t>fullstack</w:t>
            </w:r>
            <w:proofErr w:type="spellEnd"/>
            <w:r w:rsidR="004D465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engineer</w:t>
            </w:r>
            <w:r w:rsidRPr="002C1CA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eager to apply time management and organizational skills in various environments. Seeking entry-level opportunities to expand skills while facilitating company growth.</w:t>
            </w:r>
          </w:p>
        </w:tc>
      </w:tr>
    </w:tbl>
    <w:p w14:paraId="1DF71F37" w14:textId="77777777" w:rsidR="004E01EB" w:rsidRPr="00CF1A49" w:rsidRDefault="00A01835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D3BEAE9DE2EE461FBE1CD9C7D93CD725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461A1D05" w14:textId="77777777" w:rsidTr="00D66A52">
        <w:tc>
          <w:tcPr>
            <w:tcW w:w="9355" w:type="dxa"/>
          </w:tcPr>
          <w:p w14:paraId="2C75532E" w14:textId="26361D72" w:rsidR="001D0BF1" w:rsidRPr="00CF1A49" w:rsidRDefault="00880508" w:rsidP="001D0BF1">
            <w:pPr>
              <w:pStyle w:val="Heading3"/>
              <w:contextualSpacing w:val="0"/>
              <w:outlineLvl w:val="2"/>
            </w:pPr>
            <w:r w:rsidRPr="00DD419E">
              <w:rPr>
                <w:rFonts w:ascii="Times New Roman" w:hAnsi="Times New Roman" w:cs="Times New Roman"/>
                <w:sz w:val="24"/>
              </w:rPr>
              <w:t>Dec 2019</w:t>
            </w:r>
            <w:r w:rsidR="001D0BF1" w:rsidRPr="00CF1A49">
              <w:t xml:space="preserve"> – </w:t>
            </w:r>
            <w:r w:rsidRPr="00DD419E">
              <w:rPr>
                <w:rFonts w:ascii="Times New Roman" w:hAnsi="Times New Roman" w:cs="Times New Roman"/>
                <w:sz w:val="24"/>
              </w:rPr>
              <w:t>Feb 2020</w:t>
            </w:r>
            <w:r w:rsidRPr="00DD419E">
              <w:rPr>
                <w:rFonts w:ascii="Times New Roman" w:hAnsi="Times New Roman" w:cs="Times New Roman"/>
                <w:sz w:val="24"/>
              </w:rPr>
              <w:tab/>
            </w:r>
          </w:p>
          <w:p w14:paraId="2C04C927" w14:textId="0B555A32" w:rsidR="001D0BF1" w:rsidRPr="00CF1A49" w:rsidRDefault="00880508" w:rsidP="001D0BF1">
            <w:pPr>
              <w:pStyle w:val="Heading2"/>
              <w:contextualSpacing w:val="0"/>
              <w:outlineLvl w:val="1"/>
            </w:pPr>
            <w:r w:rsidRPr="00DD419E">
              <w:rPr>
                <w:rFonts w:ascii="Times New Roman" w:hAnsi="Times New Roman" w:cs="Times New Roman"/>
                <w:sz w:val="24"/>
                <w:szCs w:val="24"/>
              </w:rPr>
              <w:t xml:space="preserve">Chemical Engineering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DD41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Internship</w:t>
            </w:r>
            <w:r w:rsidR="001D0BF1" w:rsidRPr="00CF1A49">
              <w:t xml:space="preserve">, </w:t>
            </w:r>
            <w:r w:rsidRPr="00DD419E">
              <w:rPr>
                <w:rFonts w:ascii="Times New Roman" w:hAnsi="Times New Roman" w:cs="Times New Roman"/>
                <w:sz w:val="24"/>
                <w:szCs w:val="24"/>
              </w:rPr>
              <w:t>TSL Ltd- Ho Chi Minh City, Vietnam</w:t>
            </w:r>
          </w:p>
          <w:p w14:paraId="27F169CC" w14:textId="6259BEA6" w:rsidR="00880508" w:rsidRPr="00DD419E" w:rsidRDefault="00880508" w:rsidP="00880508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419E">
              <w:rPr>
                <w:rFonts w:ascii="Times New Roman" w:hAnsi="Times New Roman" w:cs="Times New Roman"/>
                <w:sz w:val="24"/>
                <w:szCs w:val="24"/>
              </w:rPr>
              <w:t xml:space="preserve">Operated and maintained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machines</w:t>
            </w:r>
            <w:r w:rsidRPr="00DD41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to prevent error and breakdown</w:t>
            </w:r>
          </w:p>
          <w:p w14:paraId="73747E70" w14:textId="77777777" w:rsidR="00880508" w:rsidRDefault="00880508" w:rsidP="00880508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419E">
              <w:rPr>
                <w:rFonts w:ascii="Times New Roman" w:hAnsi="Times New Roman" w:cs="Times New Roman"/>
                <w:sz w:val="24"/>
                <w:szCs w:val="24"/>
              </w:rPr>
              <w:t>Followed safety operating procedure and ISO standards</w:t>
            </w:r>
          </w:p>
          <w:p w14:paraId="4EA5B4E9" w14:textId="662CDE51" w:rsidR="001E3120" w:rsidRPr="00CF1A49" w:rsidRDefault="00880508" w:rsidP="00880508">
            <w:pPr>
              <w:pStyle w:val="ListParagraph"/>
              <w:numPr>
                <w:ilvl w:val="0"/>
                <w:numId w:val="14"/>
              </w:numPr>
            </w:pPr>
            <w:r w:rsidRPr="00880508">
              <w:rPr>
                <w:rFonts w:ascii="Times New Roman" w:hAnsi="Times New Roman" w:cs="Times New Roman"/>
                <w:sz w:val="24"/>
                <w:szCs w:val="24"/>
              </w:rPr>
              <w:t>Developed specific methods for more difficult and critical tests for special applications</w:t>
            </w:r>
          </w:p>
        </w:tc>
      </w:tr>
      <w:tr w:rsidR="00F61DF9" w:rsidRPr="00CF1A49" w14:paraId="5958887A" w14:textId="77777777" w:rsidTr="00F61DF9">
        <w:tc>
          <w:tcPr>
            <w:tcW w:w="9355" w:type="dxa"/>
            <w:tcMar>
              <w:top w:w="216" w:type="dxa"/>
            </w:tcMar>
          </w:tcPr>
          <w:p w14:paraId="59E8F6FF" w14:textId="0C35206C" w:rsidR="00F61DF9" w:rsidRDefault="00F61DF9" w:rsidP="00F61DF9"/>
        </w:tc>
      </w:tr>
    </w:tbl>
    <w:sdt>
      <w:sdtPr>
        <w:alias w:val="Education:"/>
        <w:tag w:val="Education:"/>
        <w:id w:val="-1908763273"/>
        <w:placeholder>
          <w:docPart w:val="3D534DB368764C6C99DC3147776321E5"/>
        </w:placeholder>
        <w:temporary/>
        <w:showingPlcHdr/>
        <w15:appearance w15:val="hidden"/>
      </w:sdtPr>
      <w:sdtEndPr/>
      <w:sdtContent>
        <w:p w14:paraId="3478831E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38E4847C" w14:textId="77777777" w:rsidTr="00276FB4">
        <w:tc>
          <w:tcPr>
            <w:tcW w:w="9290" w:type="dxa"/>
          </w:tcPr>
          <w:p w14:paraId="47F3BA43" w14:textId="230008FC" w:rsidR="00276FB4" w:rsidRPr="00CF1A49" w:rsidRDefault="00276FB4" w:rsidP="001D0BF1">
            <w:pPr>
              <w:pStyle w:val="Heading3"/>
              <w:contextualSpacing w:val="0"/>
              <w:outlineLvl w:val="2"/>
            </w:pPr>
            <w:r>
              <w:rPr>
                <w:rFonts w:ascii="Times New Roman" w:hAnsi="Times New Roman" w:cs="Times New Roman"/>
                <w:sz w:val="24"/>
              </w:rPr>
              <w:t xml:space="preserve">OCT </w:t>
            </w:r>
            <w:r w:rsidRPr="00567CA0">
              <w:rPr>
                <w:rFonts w:ascii="Times New Roman" w:hAnsi="Times New Roman" w:cs="Times New Roman"/>
                <w:sz w:val="24"/>
              </w:rPr>
              <w:t>201</w:t>
            </w:r>
            <w:r>
              <w:rPr>
                <w:rFonts w:ascii="Times New Roman" w:hAnsi="Times New Roman" w:cs="Times New Roman"/>
                <w:sz w:val="24"/>
              </w:rPr>
              <w:t>6</w:t>
            </w:r>
            <w:r w:rsidRPr="00567CA0">
              <w:rPr>
                <w:rFonts w:ascii="Times New Roman" w:hAnsi="Times New Roman" w:cs="Times New Roman"/>
                <w:sz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</w:rPr>
              <w:t xml:space="preserve">NOV </w:t>
            </w:r>
            <w:r w:rsidRPr="00567CA0">
              <w:rPr>
                <w:rFonts w:ascii="Times New Roman" w:hAnsi="Times New Roman" w:cs="Times New Roman"/>
                <w:sz w:val="24"/>
              </w:rPr>
              <w:t>20</w:t>
            </w:r>
            <w:r>
              <w:rPr>
                <w:rFonts w:ascii="Times New Roman" w:hAnsi="Times New Roman" w:cs="Times New Roman"/>
                <w:sz w:val="24"/>
              </w:rPr>
              <w:t>19</w:t>
            </w:r>
          </w:p>
          <w:p w14:paraId="6A356A57" w14:textId="64741751" w:rsidR="001D0BF1" w:rsidRPr="00CF1A49" w:rsidRDefault="00880508" w:rsidP="001D0BF1">
            <w:pPr>
              <w:pStyle w:val="Heading2"/>
              <w:contextualSpacing w:val="0"/>
              <w:outlineLvl w:val="1"/>
            </w:pPr>
            <w:r>
              <w:t>Bachelor of chemical engineering(honours)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Ho CHi Minh univer</w:t>
            </w:r>
            <w:r w:rsidR="00CB75D7">
              <w:rPr>
                <w:rStyle w:val="SubtleReference"/>
              </w:rPr>
              <w:t>SI</w:t>
            </w:r>
            <w:r>
              <w:rPr>
                <w:rStyle w:val="SubtleReference"/>
              </w:rPr>
              <w:t>ty of technology</w:t>
            </w:r>
            <w:r w:rsidR="00276FB4">
              <w:rPr>
                <w:rStyle w:val="SubtleReference"/>
              </w:rPr>
              <w:t xml:space="preserve"> (transferred to University of adelaide)</w:t>
            </w:r>
          </w:p>
          <w:p w14:paraId="6A20E485" w14:textId="7C2D6360" w:rsidR="00880508" w:rsidRPr="00880508" w:rsidRDefault="00880508" w:rsidP="008805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80508">
              <w:rPr>
                <w:rFonts w:ascii="Times New Roman" w:hAnsi="Times New Roman" w:cs="Times New Roman"/>
                <w:sz w:val="24"/>
                <w:szCs w:val="24"/>
              </w:rPr>
              <w:t>Scholarship from Ho Chi Minh University of Technology and University of Adelaide</w:t>
            </w:r>
          </w:p>
          <w:p w14:paraId="1E3D8358" w14:textId="2ABE34B3" w:rsidR="007538DC" w:rsidRPr="00CF1A49" w:rsidRDefault="007538DC" w:rsidP="007538DC">
            <w:pPr>
              <w:contextualSpacing w:val="0"/>
            </w:pPr>
          </w:p>
        </w:tc>
      </w:tr>
      <w:tr w:rsidR="00F61DF9" w:rsidRPr="00CF1A49" w14:paraId="2F90DF5D" w14:textId="77777777" w:rsidTr="00276FB4">
        <w:tc>
          <w:tcPr>
            <w:tcW w:w="9290" w:type="dxa"/>
            <w:tcMar>
              <w:top w:w="216" w:type="dxa"/>
            </w:tcMar>
          </w:tcPr>
          <w:p w14:paraId="31BB67C2" w14:textId="56A0BDE5" w:rsidR="00F61DF9" w:rsidRPr="00CF1A49" w:rsidRDefault="00276FB4" w:rsidP="00F61DF9">
            <w:pPr>
              <w:pStyle w:val="Heading3"/>
              <w:contextualSpacing w:val="0"/>
              <w:outlineLvl w:val="2"/>
            </w:pPr>
            <w:r>
              <w:rPr>
                <w:rFonts w:ascii="Times New Roman" w:hAnsi="Times New Roman" w:cs="Times New Roman"/>
                <w:sz w:val="24"/>
              </w:rPr>
              <w:t xml:space="preserve">Nov </w:t>
            </w:r>
            <w:r w:rsidRPr="00567CA0">
              <w:rPr>
                <w:rFonts w:ascii="Times New Roman" w:hAnsi="Times New Roman" w:cs="Times New Roman"/>
                <w:sz w:val="24"/>
              </w:rPr>
              <w:t xml:space="preserve">2019 – </w:t>
            </w:r>
            <w:r>
              <w:rPr>
                <w:rFonts w:ascii="Times New Roman" w:hAnsi="Times New Roman" w:cs="Times New Roman"/>
                <w:sz w:val="24"/>
              </w:rPr>
              <w:t xml:space="preserve">Dec </w:t>
            </w:r>
            <w:r w:rsidRPr="00567CA0">
              <w:rPr>
                <w:rFonts w:ascii="Times New Roman" w:hAnsi="Times New Roman" w:cs="Times New Roman"/>
                <w:sz w:val="24"/>
              </w:rPr>
              <w:t>2020</w:t>
            </w:r>
          </w:p>
          <w:p w14:paraId="01A8F858" w14:textId="6C5C1712" w:rsidR="00276FB4" w:rsidRPr="00CF1A49" w:rsidRDefault="00276FB4" w:rsidP="00276FB4">
            <w:pPr>
              <w:pStyle w:val="Heading2"/>
              <w:contextualSpacing w:val="0"/>
              <w:outlineLvl w:val="1"/>
            </w:pPr>
            <w:r>
              <w:t>Bachelor of chemical engineering(honours)</w:t>
            </w:r>
            <w:r w:rsidRPr="00CF1A49">
              <w:t xml:space="preserve">, </w:t>
            </w:r>
            <w:r>
              <w:rPr>
                <w:rStyle w:val="SubtleReference"/>
              </w:rPr>
              <w:t>Univer</w:t>
            </w:r>
            <w:r w:rsidR="00CB75D7">
              <w:rPr>
                <w:rStyle w:val="SubtleReference"/>
              </w:rPr>
              <w:t>SI</w:t>
            </w:r>
            <w:r>
              <w:rPr>
                <w:rStyle w:val="SubtleReference"/>
              </w:rPr>
              <w:t>ty of adelaide</w:t>
            </w:r>
          </w:p>
          <w:p w14:paraId="56F56F58" w14:textId="66B920EF" w:rsidR="00276FB4" w:rsidRDefault="00276FB4" w:rsidP="00276FB4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276FB4">
              <w:rPr>
                <w:rFonts w:ascii="Times New Roman" w:hAnsi="Times New Roman" w:cs="Times New Roman"/>
                <w:sz w:val="24"/>
                <w:szCs w:val="24"/>
              </w:rPr>
              <w:t>First-class graduate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7315D9E" w14:textId="6BE16CB5" w:rsidR="004D4654" w:rsidRDefault="004D4654" w:rsidP="00276FB4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BFCA01" w14:textId="32392A1B" w:rsidR="004D4654" w:rsidRPr="00CF1A49" w:rsidRDefault="004D4654" w:rsidP="004D4654">
            <w:pPr>
              <w:pStyle w:val="Heading3"/>
              <w:contextualSpacing w:val="0"/>
              <w:outlineLvl w:val="2"/>
            </w:pPr>
            <w:r>
              <w:rPr>
                <w:rFonts w:ascii="Times New Roman" w:hAnsi="Times New Roman" w:cs="Times New Roman"/>
                <w:sz w:val="24"/>
              </w:rPr>
              <w:t>DEC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2021</w:t>
            </w:r>
            <w:r w:rsidRPr="00567CA0">
              <w:rPr>
                <w:rFonts w:ascii="Times New Roman" w:hAnsi="Times New Roman" w:cs="Times New Roman"/>
                <w:sz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</w:rPr>
              <w:t>CURRENT</w:t>
            </w:r>
          </w:p>
          <w:p w14:paraId="421454B0" w14:textId="47B56AAC" w:rsidR="004D4654" w:rsidRPr="004D4654" w:rsidRDefault="004D4654" w:rsidP="004D4654">
            <w:pPr>
              <w:pStyle w:val="Heading2"/>
              <w:contextualSpacing w:val="0"/>
            </w:pPr>
            <w:r>
              <w:t>Coding Boot Camp - Full Stack Flex</w:t>
            </w:r>
            <w:r w:rsidRPr="00CF1A49">
              <w:t xml:space="preserve">, </w:t>
            </w:r>
            <w:r>
              <w:rPr>
                <w:rStyle w:val="SubtleReference"/>
              </w:rPr>
              <w:t>UniverSIty of adelaide</w:t>
            </w:r>
          </w:p>
          <w:p w14:paraId="7034AAFF" w14:textId="5C2D5EAC" w:rsidR="00F61DF9" w:rsidRDefault="00F61DF9" w:rsidP="00F61DF9"/>
        </w:tc>
      </w:tr>
    </w:tbl>
    <w:p w14:paraId="6514A1F1" w14:textId="3DCFB0AC" w:rsidR="00276FB4" w:rsidRPr="00CF1A49" w:rsidRDefault="00276FB4" w:rsidP="00276FB4">
      <w:pPr>
        <w:pStyle w:val="Heading1"/>
      </w:pPr>
      <w:r>
        <w:t>current employment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276FB4" w:rsidRPr="00CF1A49" w14:paraId="1BFE033E" w14:textId="77777777" w:rsidTr="00276FB4">
        <w:tc>
          <w:tcPr>
            <w:tcW w:w="9290" w:type="dxa"/>
          </w:tcPr>
          <w:p w14:paraId="7E093A00" w14:textId="62825659" w:rsidR="00276FB4" w:rsidRPr="00CF1A49" w:rsidRDefault="00276FB4" w:rsidP="00276FB4">
            <w:pPr>
              <w:pStyle w:val="Heading3"/>
              <w:contextualSpacing w:val="0"/>
              <w:outlineLvl w:val="2"/>
            </w:pPr>
            <w:r>
              <w:rPr>
                <w:rFonts w:ascii="Times New Roman" w:hAnsi="Times New Roman" w:cs="Times New Roman"/>
                <w:sz w:val="24"/>
              </w:rPr>
              <w:t>February</w:t>
            </w:r>
            <w:r w:rsidRPr="00567CA0">
              <w:rPr>
                <w:rFonts w:ascii="Times New Roman" w:hAnsi="Times New Roman" w:cs="Times New Roman"/>
                <w:sz w:val="24"/>
              </w:rPr>
              <w:t xml:space="preserve"> 2021 </w:t>
            </w:r>
            <w:r w:rsidRPr="00CF1A49">
              <w:t xml:space="preserve">– </w:t>
            </w:r>
            <w:r w:rsidRPr="00567CA0">
              <w:rPr>
                <w:rFonts w:ascii="Times New Roman" w:hAnsi="Times New Roman" w:cs="Times New Roman"/>
                <w:sz w:val="24"/>
              </w:rPr>
              <w:t>Present</w:t>
            </w:r>
            <w:r w:rsidRPr="00DD419E">
              <w:rPr>
                <w:rFonts w:ascii="Times New Roman" w:hAnsi="Times New Roman" w:cs="Times New Roman"/>
                <w:sz w:val="24"/>
              </w:rPr>
              <w:tab/>
            </w:r>
          </w:p>
          <w:p w14:paraId="430302B1" w14:textId="74CE8E73" w:rsidR="00276FB4" w:rsidRPr="00CF1A49" w:rsidRDefault="00276FB4" w:rsidP="00276FB4">
            <w:pPr>
              <w:pStyle w:val="Heading2"/>
              <w:contextualSpacing w:val="0"/>
              <w:outlineLvl w:val="1"/>
            </w:pPr>
            <w:r w:rsidRPr="00567CA0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ITCHEN CREW MEMBER</w:t>
            </w:r>
            <w:r w:rsidRPr="00CF1A49"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MR VIET, RUNDLE MALL</w:t>
            </w:r>
          </w:p>
          <w:p w14:paraId="49F1F932" w14:textId="77777777" w:rsidR="00276FB4" w:rsidRPr="00567CA0" w:rsidRDefault="00276FB4" w:rsidP="00276FB4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Maintained order and cleanliness of work areas to conform with health codes</w:t>
            </w:r>
            <w:r w:rsidRPr="00567CA0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62F1C3B6" w14:textId="77777777" w:rsidR="00276FB4" w:rsidRPr="00567CA0" w:rsidRDefault="00276FB4" w:rsidP="00276FB4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Completed prepping, cleaning and other kitchen duties</w:t>
            </w:r>
          </w:p>
          <w:p w14:paraId="6FEE0112" w14:textId="77777777" w:rsidR="00276FB4" w:rsidRPr="00567CA0" w:rsidRDefault="00276FB4" w:rsidP="00276FB4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Cross-trained in other kitchen positions to support team and meet customer needs.</w:t>
            </w:r>
          </w:p>
          <w:p w14:paraId="5C008BBF" w14:textId="543FB60F" w:rsidR="00276FB4" w:rsidRPr="00CF1A49" w:rsidRDefault="00276FB4" w:rsidP="00E33F21">
            <w:pPr>
              <w:contextualSpacing w:val="0"/>
            </w:pPr>
          </w:p>
        </w:tc>
      </w:tr>
    </w:tbl>
    <w:p w14:paraId="56F0095A" w14:textId="27FF189E" w:rsidR="00276FB4" w:rsidRPr="00CF1A49" w:rsidRDefault="006D7AB1" w:rsidP="00276FB4">
      <w:pPr>
        <w:pStyle w:val="Heading1"/>
      </w:pPr>
      <w:r>
        <w:lastRenderedPageBreak/>
        <w:t>Volunteer activities</w:t>
      </w:r>
    </w:p>
    <w:tbl>
      <w:tblPr>
        <w:tblStyle w:val="TableGrid"/>
        <w:tblW w:w="5000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337"/>
      </w:tblGrid>
      <w:tr w:rsidR="00276FB4" w:rsidRPr="00CF1A49" w14:paraId="06C7BA85" w14:textId="77777777" w:rsidTr="00CC2A31">
        <w:trPr>
          <w:trHeight w:val="8054"/>
        </w:trPr>
        <w:tc>
          <w:tcPr>
            <w:tcW w:w="9337" w:type="dxa"/>
          </w:tcPr>
          <w:p w14:paraId="5DD3D81A" w14:textId="77777777" w:rsidR="006D7AB1" w:rsidRDefault="00276FB4" w:rsidP="006D7AB1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7CA0">
              <w:rPr>
                <w:rFonts w:ascii="Times New Roman" w:hAnsi="Times New Roman" w:cs="Times New Roman"/>
                <w:b/>
                <w:sz w:val="24"/>
                <w:szCs w:val="24"/>
              </w:rPr>
              <w:t>July 2016</w:t>
            </w:r>
            <w:r w:rsidRPr="00567CA0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 w:rsidRPr="00567CA0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  <w:p w14:paraId="6CCD981E" w14:textId="096E0C20" w:rsidR="00276FB4" w:rsidRPr="006D7AB1" w:rsidRDefault="00276FB4" w:rsidP="006D7AB1">
            <w:pPr>
              <w:spacing w:line="276" w:lineRule="auto"/>
              <w:rPr>
                <w:rFonts w:ascii="Times New Roman" w:eastAsiaTheme="majorEastAsia" w:hAnsi="Times New Roman" w:cs="Times New Roman"/>
                <w:b/>
                <w:caps/>
                <w:color w:val="1D824C" w:themeColor="accent1"/>
                <w:sz w:val="24"/>
                <w:szCs w:val="24"/>
              </w:rPr>
            </w:pPr>
            <w:r w:rsidRPr="006D7AB1">
              <w:rPr>
                <w:rFonts w:ascii="Times New Roman" w:eastAsiaTheme="majorEastAsia" w:hAnsi="Times New Roman" w:cs="Times New Roman"/>
                <w:b/>
                <w:caps/>
                <w:color w:val="1D824C" w:themeColor="accent1"/>
                <w:sz w:val="24"/>
                <w:szCs w:val="24"/>
              </w:rPr>
              <w:t xml:space="preserve">Green Summer Volunteer </w:t>
            </w:r>
          </w:p>
          <w:p w14:paraId="2651A8B7" w14:textId="77777777" w:rsidR="00276FB4" w:rsidRPr="00567CA0" w:rsidRDefault="00276FB4" w:rsidP="006D7AB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7CA0">
              <w:rPr>
                <w:rFonts w:ascii="Times New Roman" w:hAnsi="Times New Roman" w:cs="Times New Roman"/>
                <w:sz w:val="24"/>
                <w:szCs w:val="24"/>
              </w:rPr>
              <w:t>A non-profit event to help the community and renovate public construction for remote areas near Ho Chi Minh city for 1 month with more than 3000 volunteers</w:t>
            </w:r>
          </w:p>
          <w:p w14:paraId="25C24B06" w14:textId="77777777" w:rsidR="00276FB4" w:rsidRPr="00567CA0" w:rsidRDefault="00276FB4" w:rsidP="006D7AB1">
            <w:pPr>
              <w:pStyle w:val="ListParagraph"/>
              <w:numPr>
                <w:ilvl w:val="0"/>
                <w:numId w:val="16"/>
              </w:numPr>
              <w:spacing w:after="160" w:line="276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7CA0">
              <w:rPr>
                <w:rFonts w:ascii="Times New Roman" w:hAnsi="Times New Roman" w:cs="Times New Roman"/>
                <w:sz w:val="24"/>
                <w:szCs w:val="24"/>
              </w:rPr>
              <w:t>Funded and donated to orphanages in District 9</w:t>
            </w:r>
          </w:p>
          <w:p w14:paraId="29C4F727" w14:textId="77777777" w:rsidR="00276FB4" w:rsidRPr="00567CA0" w:rsidRDefault="00276FB4" w:rsidP="006D7AB1">
            <w:pPr>
              <w:pStyle w:val="ListParagraph"/>
              <w:numPr>
                <w:ilvl w:val="0"/>
                <w:numId w:val="16"/>
              </w:numPr>
              <w:spacing w:after="240" w:line="276" w:lineRule="auto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7CA0">
              <w:rPr>
                <w:rFonts w:ascii="Times New Roman" w:hAnsi="Times New Roman" w:cs="Times New Roman"/>
                <w:sz w:val="24"/>
                <w:szCs w:val="24"/>
              </w:rPr>
              <w:t xml:space="preserve">Cleaned and renovated a veteran cemetery in </w:t>
            </w:r>
            <w:proofErr w:type="spellStart"/>
            <w:r w:rsidRPr="00567CA0">
              <w:rPr>
                <w:rFonts w:ascii="Times New Roman" w:hAnsi="Times New Roman" w:cs="Times New Roman"/>
                <w:sz w:val="24"/>
                <w:szCs w:val="24"/>
              </w:rPr>
              <w:t>Binh</w:t>
            </w:r>
            <w:proofErr w:type="spellEnd"/>
            <w:r w:rsidRPr="00567C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7CA0">
              <w:rPr>
                <w:rFonts w:ascii="Times New Roman" w:hAnsi="Times New Roman" w:cs="Times New Roman"/>
                <w:sz w:val="24"/>
                <w:szCs w:val="24"/>
              </w:rPr>
              <w:t>Chanh</w:t>
            </w:r>
            <w:proofErr w:type="spellEnd"/>
            <w:r w:rsidRPr="00567CA0">
              <w:rPr>
                <w:rFonts w:ascii="Times New Roman" w:hAnsi="Times New Roman" w:cs="Times New Roman"/>
                <w:sz w:val="24"/>
                <w:szCs w:val="24"/>
              </w:rPr>
              <w:t xml:space="preserve"> District, Ho Chi Minh city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a team of 30 people.</w:t>
            </w:r>
          </w:p>
          <w:p w14:paraId="29533AAA" w14:textId="77777777" w:rsidR="006D7AB1" w:rsidRDefault="00276FB4" w:rsidP="006D7AB1">
            <w:pPr>
              <w:spacing w:line="276" w:lineRule="auto"/>
              <w:ind w:left="2160" w:hanging="216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7C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September 2016</w:t>
            </w:r>
          </w:p>
          <w:p w14:paraId="044A6212" w14:textId="478B2B97" w:rsidR="00276FB4" w:rsidRPr="006D7AB1" w:rsidRDefault="00276FB4" w:rsidP="006D7AB1">
            <w:pPr>
              <w:spacing w:line="276" w:lineRule="auto"/>
              <w:jc w:val="both"/>
              <w:rPr>
                <w:rFonts w:ascii="Times New Roman" w:eastAsiaTheme="majorEastAsia" w:hAnsi="Times New Roman" w:cs="Times New Roman"/>
                <w:b/>
                <w:caps/>
                <w:color w:val="1D824C" w:themeColor="accent1"/>
                <w:sz w:val="24"/>
                <w:szCs w:val="24"/>
              </w:rPr>
            </w:pPr>
            <w:r w:rsidRPr="006D7AB1">
              <w:rPr>
                <w:rFonts w:ascii="Times New Roman" w:eastAsiaTheme="majorEastAsia" w:hAnsi="Times New Roman" w:cs="Times New Roman"/>
                <w:b/>
                <w:caps/>
                <w:color w:val="1D824C" w:themeColor="accent1"/>
                <w:sz w:val="24"/>
                <w:szCs w:val="24"/>
              </w:rPr>
              <w:t>Event Assistant at the Open Ceremony of Ho Chi Minh</w:t>
            </w:r>
            <w:r w:rsidR="006D7AB1">
              <w:rPr>
                <w:rFonts w:ascii="Times New Roman" w:eastAsiaTheme="majorEastAsia" w:hAnsi="Times New Roman" w:cs="Times New Roman"/>
                <w:b/>
                <w:caps/>
                <w:color w:val="1D824C" w:themeColor="accent1"/>
                <w:sz w:val="24"/>
                <w:szCs w:val="24"/>
              </w:rPr>
              <w:t xml:space="preserve"> </w:t>
            </w:r>
            <w:r w:rsidRPr="006D7AB1">
              <w:rPr>
                <w:rFonts w:ascii="Times New Roman" w:eastAsiaTheme="majorEastAsia" w:hAnsi="Times New Roman" w:cs="Times New Roman"/>
                <w:b/>
                <w:caps/>
                <w:color w:val="1D824C" w:themeColor="accent1"/>
                <w:sz w:val="24"/>
                <w:szCs w:val="24"/>
              </w:rPr>
              <w:t>University of Technology</w:t>
            </w:r>
          </w:p>
          <w:p w14:paraId="34A10A48" w14:textId="77777777" w:rsidR="00276FB4" w:rsidRPr="006D7AB1" w:rsidRDefault="00276FB4" w:rsidP="006D7AB1">
            <w:pPr>
              <w:pStyle w:val="ListParagraph"/>
              <w:numPr>
                <w:ilvl w:val="0"/>
                <w:numId w:val="17"/>
              </w:numPr>
              <w:spacing w:after="24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7AB1">
              <w:rPr>
                <w:rFonts w:ascii="Times New Roman" w:hAnsi="Times New Roman" w:cs="Times New Roman"/>
                <w:sz w:val="24"/>
                <w:szCs w:val="24"/>
              </w:rPr>
              <w:t>Cooperated in a team of 7 members to manage the Open Ceremony for Chemical Engineering Faculty</w:t>
            </w:r>
          </w:p>
          <w:p w14:paraId="4E8FFE2A" w14:textId="77777777" w:rsidR="006D7AB1" w:rsidRDefault="00276FB4" w:rsidP="006D7AB1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7CA0">
              <w:rPr>
                <w:rFonts w:ascii="Times New Roman" w:hAnsi="Times New Roman" w:cs="Times New Roman"/>
                <w:b/>
                <w:sz w:val="24"/>
                <w:szCs w:val="24"/>
              </w:rPr>
              <w:t>March 2019</w:t>
            </w:r>
            <w:r w:rsidRPr="00567CA0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 w:rsidRPr="00567CA0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  <w:p w14:paraId="21143969" w14:textId="78FE4AFF" w:rsidR="00276FB4" w:rsidRPr="006D7AB1" w:rsidRDefault="00276FB4" w:rsidP="006D7AB1">
            <w:pPr>
              <w:spacing w:line="276" w:lineRule="auto"/>
              <w:rPr>
                <w:rFonts w:ascii="Times New Roman" w:eastAsiaTheme="majorEastAsia" w:hAnsi="Times New Roman" w:cs="Times New Roman"/>
                <w:b/>
                <w:caps/>
                <w:color w:val="1D824C" w:themeColor="accent1"/>
                <w:sz w:val="24"/>
                <w:szCs w:val="24"/>
              </w:rPr>
            </w:pPr>
            <w:r w:rsidRPr="006D7AB1">
              <w:rPr>
                <w:rFonts w:ascii="Times New Roman" w:eastAsiaTheme="majorEastAsia" w:hAnsi="Times New Roman" w:cs="Times New Roman"/>
                <w:b/>
                <w:caps/>
                <w:color w:val="1D824C" w:themeColor="accent1"/>
                <w:sz w:val="24"/>
                <w:szCs w:val="24"/>
              </w:rPr>
              <w:t>Volunteer at University of Adelaide</w:t>
            </w:r>
          </w:p>
          <w:p w14:paraId="1FEB2F0A" w14:textId="07745BCD" w:rsidR="00276FB4" w:rsidRPr="00567CA0" w:rsidRDefault="00276FB4" w:rsidP="006D7AB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7CA0">
              <w:rPr>
                <w:rFonts w:ascii="Times New Roman" w:hAnsi="Times New Roman" w:cs="Times New Roman"/>
                <w:sz w:val="24"/>
                <w:szCs w:val="24"/>
              </w:rPr>
              <w:t>Event Assistant at Orientation Week for Student Union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Adelaide Uni</w:t>
            </w:r>
          </w:p>
          <w:p w14:paraId="1C784776" w14:textId="77777777" w:rsidR="00276FB4" w:rsidRPr="006D7AB1" w:rsidRDefault="00276FB4" w:rsidP="006D7AB1">
            <w:pPr>
              <w:pStyle w:val="ListParagraph"/>
              <w:numPr>
                <w:ilvl w:val="0"/>
                <w:numId w:val="17"/>
              </w:numPr>
              <w:spacing w:after="24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D7AB1">
              <w:rPr>
                <w:rFonts w:ascii="Times New Roman" w:hAnsi="Times New Roman" w:cs="Times New Roman"/>
                <w:sz w:val="24"/>
                <w:szCs w:val="24"/>
              </w:rPr>
              <w:t>Organised</w:t>
            </w:r>
            <w:proofErr w:type="spellEnd"/>
            <w:r w:rsidRPr="006D7AB1">
              <w:rPr>
                <w:rFonts w:ascii="Times New Roman" w:hAnsi="Times New Roman" w:cs="Times New Roman"/>
                <w:sz w:val="24"/>
                <w:szCs w:val="24"/>
              </w:rPr>
              <w:t xml:space="preserve"> the event to deliver information about Adelaide Uni to new students coming from different cultures</w:t>
            </w:r>
          </w:p>
          <w:p w14:paraId="48CF677A" w14:textId="77777777" w:rsidR="006D7AB1" w:rsidRDefault="00276FB4" w:rsidP="006D7AB1">
            <w:pPr>
              <w:spacing w:line="276" w:lineRule="auto"/>
              <w:ind w:left="2160" w:hanging="216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7C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November 2019</w:t>
            </w:r>
            <w:r w:rsidRPr="00567C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</w:p>
          <w:p w14:paraId="062F4F96" w14:textId="4F025194" w:rsidR="006D7AB1" w:rsidRDefault="00276FB4" w:rsidP="006D7AB1">
            <w:pPr>
              <w:spacing w:line="276" w:lineRule="auto"/>
              <w:jc w:val="both"/>
              <w:rPr>
                <w:rFonts w:ascii="Times New Roman" w:eastAsiaTheme="majorEastAsia" w:hAnsi="Times New Roman" w:cs="Times New Roman"/>
                <w:b/>
                <w:caps/>
                <w:color w:val="1D824C" w:themeColor="accent1"/>
                <w:sz w:val="24"/>
                <w:szCs w:val="24"/>
              </w:rPr>
            </w:pPr>
            <w:r w:rsidRPr="006D7AB1">
              <w:rPr>
                <w:rFonts w:ascii="Times New Roman" w:eastAsiaTheme="majorEastAsia" w:hAnsi="Times New Roman" w:cs="Times New Roman"/>
                <w:b/>
                <w:caps/>
                <w:color w:val="1D824C" w:themeColor="accent1"/>
                <w:sz w:val="24"/>
                <w:szCs w:val="24"/>
              </w:rPr>
              <w:t>Logistic team at Vietfest-</w:t>
            </w:r>
          </w:p>
          <w:p w14:paraId="4D5A2F84" w14:textId="01B4A488" w:rsidR="00276FB4" w:rsidRPr="00CC2A31" w:rsidRDefault="006D7AB1" w:rsidP="006D7AB1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CC2A31">
              <w:rPr>
                <w:rFonts w:ascii="Times New Roman" w:eastAsiaTheme="majorEastAsia" w:hAnsi="Times New Roman" w:cs="Times New Roman"/>
                <w:bCs/>
                <w:color w:val="auto"/>
                <w:sz w:val="24"/>
                <w:szCs w:val="24"/>
              </w:rPr>
              <w:t xml:space="preserve">Held by </w:t>
            </w:r>
            <w:r w:rsidR="00CC2A31" w:rsidRPr="00CC2A31">
              <w:rPr>
                <w:rFonts w:ascii="Times New Roman" w:eastAsiaTheme="majorEastAsia" w:hAnsi="Times New Roman" w:cs="Times New Roman"/>
                <w:bCs/>
                <w:color w:val="auto"/>
                <w:sz w:val="24"/>
                <w:szCs w:val="24"/>
              </w:rPr>
              <w:t>Adelaide</w:t>
            </w:r>
            <w:r w:rsidRPr="00CC2A31">
              <w:rPr>
                <w:rFonts w:ascii="Times New Roman" w:eastAsiaTheme="majorEastAsia" w:hAnsi="Times New Roman" w:cs="Times New Roman"/>
                <w:bCs/>
                <w:color w:val="auto"/>
                <w:sz w:val="24"/>
                <w:szCs w:val="24"/>
              </w:rPr>
              <w:t xml:space="preserve"> </w:t>
            </w:r>
            <w:r w:rsidR="00CC2A31" w:rsidRPr="00CC2A31">
              <w:rPr>
                <w:rFonts w:ascii="Times New Roman" w:eastAsiaTheme="majorEastAsia" w:hAnsi="Times New Roman" w:cs="Times New Roman"/>
                <w:bCs/>
                <w:color w:val="auto"/>
                <w:sz w:val="24"/>
                <w:szCs w:val="24"/>
              </w:rPr>
              <w:t>Vietnamese</w:t>
            </w:r>
            <w:r w:rsidRPr="00CC2A31">
              <w:rPr>
                <w:rFonts w:ascii="Times New Roman" w:eastAsiaTheme="majorEastAsia" w:hAnsi="Times New Roman" w:cs="Times New Roman"/>
                <w:bCs/>
                <w:color w:val="auto"/>
                <w:sz w:val="24"/>
                <w:szCs w:val="24"/>
              </w:rPr>
              <w:t xml:space="preserve"> </w:t>
            </w:r>
            <w:r w:rsidR="00CC2A31" w:rsidRPr="00CC2A31">
              <w:rPr>
                <w:rFonts w:ascii="Times New Roman" w:eastAsiaTheme="majorEastAsia" w:hAnsi="Times New Roman" w:cs="Times New Roman"/>
                <w:bCs/>
                <w:color w:val="auto"/>
                <w:sz w:val="24"/>
                <w:szCs w:val="24"/>
              </w:rPr>
              <w:t>students’</w:t>
            </w:r>
            <w:r w:rsidRPr="00CC2A31">
              <w:rPr>
                <w:rFonts w:ascii="Times New Roman" w:eastAsiaTheme="majorEastAsia" w:hAnsi="Times New Roman" w:cs="Times New Roman"/>
                <w:bCs/>
                <w:color w:val="auto"/>
                <w:sz w:val="24"/>
                <w:szCs w:val="24"/>
              </w:rPr>
              <w:t xml:space="preserve"> association to</w:t>
            </w:r>
            <w:r w:rsidRPr="00CC2A31">
              <w:rPr>
                <w:rFonts w:ascii="Times New Roman" w:eastAsiaTheme="majorEastAsia" w:hAnsi="Times New Roman" w:cs="Times New Roman"/>
                <w:bCs/>
                <w:caps/>
                <w:color w:val="auto"/>
                <w:sz w:val="24"/>
                <w:szCs w:val="24"/>
              </w:rPr>
              <w:t xml:space="preserve"> </w:t>
            </w:r>
            <w:r w:rsidRPr="00CC2A31">
              <w:rPr>
                <w:rFonts w:ascii="Times New Roman" w:eastAsiaTheme="majorEastAsia" w:hAnsi="Times New Roman" w:cs="Times New Roman"/>
                <w:bCs/>
                <w:color w:val="auto"/>
                <w:sz w:val="24"/>
                <w:szCs w:val="24"/>
              </w:rPr>
              <w:t xml:space="preserve">promote </w:t>
            </w:r>
            <w:r w:rsidR="00CC2A31" w:rsidRPr="00CC2A31">
              <w:rPr>
                <w:rFonts w:ascii="Times New Roman" w:eastAsiaTheme="majorEastAsia" w:hAnsi="Times New Roman" w:cs="Times New Roman"/>
                <w:bCs/>
                <w:color w:val="auto"/>
                <w:sz w:val="24"/>
                <w:szCs w:val="24"/>
              </w:rPr>
              <w:t>Vietnamese</w:t>
            </w:r>
            <w:r w:rsidRPr="00CC2A31">
              <w:rPr>
                <w:rFonts w:ascii="Times New Roman" w:eastAsiaTheme="majorEastAsia" w:hAnsi="Times New Roman" w:cs="Times New Roman"/>
                <w:bCs/>
                <w:color w:val="auto"/>
                <w:sz w:val="24"/>
                <w:szCs w:val="24"/>
              </w:rPr>
              <w:t xml:space="preserve"> culture at the </w:t>
            </w:r>
            <w:r w:rsidR="00CB75D7">
              <w:rPr>
                <w:rFonts w:ascii="Times New Roman" w:eastAsiaTheme="majorEastAsia" w:hAnsi="Times New Roman" w:cs="Times New Roman"/>
                <w:bCs/>
                <w:color w:val="auto"/>
                <w:sz w:val="24"/>
                <w:szCs w:val="24"/>
              </w:rPr>
              <w:t>U</w:t>
            </w:r>
            <w:r w:rsidRPr="00CC2A31">
              <w:rPr>
                <w:rFonts w:ascii="Times New Roman" w:eastAsiaTheme="majorEastAsia" w:hAnsi="Times New Roman" w:cs="Times New Roman"/>
                <w:bCs/>
                <w:color w:val="auto"/>
                <w:sz w:val="24"/>
                <w:szCs w:val="24"/>
              </w:rPr>
              <w:t xml:space="preserve">niversity of </w:t>
            </w:r>
            <w:r w:rsidR="00CC2A31" w:rsidRPr="00CC2A31">
              <w:rPr>
                <w:rFonts w:ascii="Times New Roman" w:eastAsiaTheme="majorEastAsia" w:hAnsi="Times New Roman" w:cs="Times New Roman"/>
                <w:bCs/>
                <w:color w:val="auto"/>
                <w:sz w:val="24"/>
                <w:szCs w:val="24"/>
              </w:rPr>
              <w:t>Adelaide</w:t>
            </w:r>
            <w:r w:rsidR="00276FB4" w:rsidRPr="00CC2A31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.</w:t>
            </w:r>
          </w:p>
          <w:p w14:paraId="73185026" w14:textId="40DA0EC0" w:rsidR="00276FB4" w:rsidRPr="006D7AB1" w:rsidRDefault="00276FB4" w:rsidP="006D7AB1">
            <w:pPr>
              <w:pStyle w:val="ListParagraph"/>
              <w:numPr>
                <w:ilvl w:val="0"/>
                <w:numId w:val="17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7AB1">
              <w:rPr>
                <w:rFonts w:ascii="Times New Roman" w:hAnsi="Times New Roman" w:cs="Times New Roman"/>
                <w:sz w:val="24"/>
                <w:szCs w:val="24"/>
              </w:rPr>
              <w:t xml:space="preserve">Cooperated in </w:t>
            </w:r>
            <w:r w:rsidR="00CB75D7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Pr="006D7AB1">
              <w:rPr>
                <w:rFonts w:ascii="Times New Roman" w:hAnsi="Times New Roman" w:cs="Times New Roman"/>
                <w:sz w:val="24"/>
                <w:szCs w:val="24"/>
              </w:rPr>
              <w:t xml:space="preserve">logistic team to distribute and </w:t>
            </w:r>
            <w:proofErr w:type="spellStart"/>
            <w:r w:rsidRPr="006D7AB1">
              <w:rPr>
                <w:rFonts w:ascii="Times New Roman" w:hAnsi="Times New Roman" w:cs="Times New Roman"/>
                <w:sz w:val="24"/>
                <w:szCs w:val="24"/>
              </w:rPr>
              <w:t>organise</w:t>
            </w:r>
            <w:proofErr w:type="spellEnd"/>
            <w:r w:rsidRPr="006D7AB1">
              <w:rPr>
                <w:rFonts w:ascii="Times New Roman" w:hAnsi="Times New Roman" w:cs="Times New Roman"/>
                <w:sz w:val="24"/>
                <w:szCs w:val="24"/>
              </w:rPr>
              <w:t xml:space="preserve"> equipment around event area during 2 days</w:t>
            </w:r>
          </w:p>
        </w:tc>
      </w:tr>
    </w:tbl>
    <w:p w14:paraId="5E3C822A" w14:textId="1A26862D" w:rsidR="00CC2A31" w:rsidRPr="00CF1A49" w:rsidRDefault="00CC2A31" w:rsidP="00CC2A31">
      <w:pPr>
        <w:pStyle w:val="Heading1"/>
      </w:pPr>
      <w:r>
        <w:rPr>
          <w:rFonts w:ascii="Times New Roman" w:hAnsi="Times New Roman" w:cs="Times New Roman"/>
          <w:color w:val="3F1826" w:themeColor="accent5" w:themeShade="80"/>
          <w:szCs w:val="28"/>
        </w:rPr>
        <w:t xml:space="preserve">ACADEMIC </w:t>
      </w:r>
      <w:r>
        <w:t>projects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CC2A31" w:rsidRPr="00CF1A49" w14:paraId="63169026" w14:textId="77777777" w:rsidTr="00E33F21">
        <w:tc>
          <w:tcPr>
            <w:tcW w:w="9290" w:type="dxa"/>
          </w:tcPr>
          <w:p w14:paraId="28C5DC40" w14:textId="2616541B" w:rsidR="00CC2A31" w:rsidRPr="00CC2A31" w:rsidRDefault="004E7753" w:rsidP="00CC2A31">
            <w:pPr>
              <w:spacing w:after="112"/>
              <w:rPr>
                <w:rFonts w:ascii="Times New Roman" w:eastAsiaTheme="majorEastAsia" w:hAnsi="Times New Roman" w:cs="Times New Roman"/>
                <w:b/>
                <w:caps/>
                <w:color w:val="1D824C" w:themeColor="accent1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b/>
                <w:caps/>
                <w:color w:val="1D824C" w:themeColor="accent1"/>
                <w:sz w:val="24"/>
                <w:szCs w:val="24"/>
              </w:rPr>
              <w:t>Cocktail bar stocktake</w:t>
            </w:r>
          </w:p>
          <w:p w14:paraId="46118CF8" w14:textId="69437D86" w:rsidR="00CC2A31" w:rsidRDefault="004E7753" w:rsidP="00CC2A31">
            <w:pPr>
              <w:spacing w:after="11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Technologies</w:t>
            </w:r>
            <w:r w:rsidR="00CC2A31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14:paraId="7D33554A" w14:textId="5FF1C13B" w:rsidR="00CC2A31" w:rsidRDefault="004E7753" w:rsidP="00CC2A31">
            <w:pPr>
              <w:pStyle w:val="ListParagraph"/>
              <w:numPr>
                <w:ilvl w:val="0"/>
                <w:numId w:val="16"/>
              </w:numPr>
              <w:spacing w:after="112"/>
              <w:ind w:left="1080" w:hanging="25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HTML</w:t>
            </w:r>
          </w:p>
          <w:p w14:paraId="588EE905" w14:textId="7E373787" w:rsidR="004E7753" w:rsidRDefault="004E7753" w:rsidP="00CC2A31">
            <w:pPr>
              <w:pStyle w:val="ListParagraph"/>
              <w:numPr>
                <w:ilvl w:val="0"/>
                <w:numId w:val="16"/>
              </w:numPr>
              <w:spacing w:after="112"/>
              <w:ind w:left="1080" w:hanging="25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Javascript</w:t>
            </w:r>
            <w:proofErr w:type="spellEnd"/>
          </w:p>
          <w:p w14:paraId="275A34C0" w14:textId="2466F990" w:rsidR="004E7753" w:rsidRDefault="004E7753" w:rsidP="00CC2A31">
            <w:pPr>
              <w:pStyle w:val="ListParagraph"/>
              <w:numPr>
                <w:ilvl w:val="0"/>
                <w:numId w:val="16"/>
              </w:numPr>
              <w:spacing w:after="112"/>
              <w:ind w:left="1080" w:hanging="25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Bulma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as CSS framework</w:t>
            </w:r>
          </w:p>
          <w:p w14:paraId="1D80D49E" w14:textId="7D6C2358" w:rsidR="004E7753" w:rsidRPr="00D50779" w:rsidRDefault="004E7753" w:rsidP="00CC2A31">
            <w:pPr>
              <w:pStyle w:val="ListParagraph"/>
              <w:numPr>
                <w:ilvl w:val="0"/>
                <w:numId w:val="16"/>
              </w:numPr>
              <w:spacing w:after="112"/>
              <w:ind w:left="1080" w:hanging="25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APIs: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OpenWeather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, Cocktail DB</w:t>
            </w:r>
          </w:p>
          <w:p w14:paraId="3477669F" w14:textId="77777777" w:rsidR="00CC2A31" w:rsidRPr="00650E68" w:rsidRDefault="00CC2A31" w:rsidP="00CC2A31">
            <w:pPr>
              <w:pStyle w:val="ListParagraph"/>
              <w:spacing w:after="112"/>
              <w:ind w:left="1080"/>
              <w:rPr>
                <w:rFonts w:ascii="Times New Roman" w:hAnsi="Times New Roman" w:cs="Times New Roman"/>
                <w:bCs/>
                <w:color w:val="3F1826" w:themeColor="accent5" w:themeShade="80"/>
                <w:sz w:val="24"/>
                <w:szCs w:val="24"/>
              </w:rPr>
            </w:pPr>
          </w:p>
          <w:p w14:paraId="1DCC77AD" w14:textId="681F9F1A" w:rsidR="00CC2A31" w:rsidRPr="00CC2A31" w:rsidRDefault="004E7753" w:rsidP="00CC2A31">
            <w:pPr>
              <w:spacing w:after="112"/>
              <w:rPr>
                <w:rFonts w:ascii="Times New Roman" w:eastAsiaTheme="majorEastAsia" w:hAnsi="Times New Roman" w:cs="Times New Roman"/>
                <w:b/>
                <w:caps/>
                <w:color w:val="1D824C" w:themeColor="accent1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b/>
                <w:caps/>
                <w:color w:val="1D824C" w:themeColor="accent1"/>
                <w:sz w:val="24"/>
                <w:szCs w:val="24"/>
              </w:rPr>
              <w:t>Weather dashboard</w:t>
            </w:r>
          </w:p>
          <w:p w14:paraId="684928E8" w14:textId="77777777" w:rsidR="004E7753" w:rsidRDefault="004E7753" w:rsidP="004E7753">
            <w:pPr>
              <w:spacing w:after="11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Technologies:</w:t>
            </w:r>
          </w:p>
          <w:p w14:paraId="59B34058" w14:textId="77777777" w:rsidR="004E7753" w:rsidRDefault="004E7753" w:rsidP="004E7753">
            <w:pPr>
              <w:pStyle w:val="ListParagraph"/>
              <w:numPr>
                <w:ilvl w:val="0"/>
                <w:numId w:val="16"/>
              </w:numPr>
              <w:spacing w:after="112"/>
              <w:ind w:left="1080" w:hanging="25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HTML</w:t>
            </w:r>
          </w:p>
          <w:p w14:paraId="4CB857AB" w14:textId="77777777" w:rsidR="004E7753" w:rsidRDefault="004E7753" w:rsidP="004E7753">
            <w:pPr>
              <w:pStyle w:val="ListParagraph"/>
              <w:numPr>
                <w:ilvl w:val="0"/>
                <w:numId w:val="16"/>
              </w:numPr>
              <w:spacing w:after="112"/>
              <w:ind w:left="1080" w:hanging="25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Javascript</w:t>
            </w:r>
            <w:proofErr w:type="spellEnd"/>
          </w:p>
          <w:p w14:paraId="570823F2" w14:textId="68672A28" w:rsidR="004E7753" w:rsidRDefault="004E7753" w:rsidP="004E7753">
            <w:pPr>
              <w:pStyle w:val="ListParagraph"/>
              <w:numPr>
                <w:ilvl w:val="0"/>
                <w:numId w:val="16"/>
              </w:numPr>
              <w:spacing w:after="112"/>
              <w:ind w:left="1080" w:hanging="25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Bootstrap as CSS framework</w:t>
            </w:r>
          </w:p>
          <w:p w14:paraId="5858378D" w14:textId="77777777" w:rsidR="00CC2A31" w:rsidRPr="008751A4" w:rsidRDefault="004E7753" w:rsidP="008751A4">
            <w:pPr>
              <w:pStyle w:val="ListParagraph"/>
              <w:numPr>
                <w:ilvl w:val="0"/>
                <w:numId w:val="16"/>
              </w:numPr>
              <w:spacing w:after="112"/>
              <w:ind w:left="1080" w:hanging="252"/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APIs: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OpenWeather</w:t>
            </w:r>
            <w:proofErr w:type="spellEnd"/>
          </w:p>
          <w:p w14:paraId="779E491A" w14:textId="31AD520C" w:rsidR="008751A4" w:rsidRPr="00CC2A31" w:rsidRDefault="008751A4" w:rsidP="008751A4">
            <w:pPr>
              <w:spacing w:after="112"/>
              <w:rPr>
                <w:rFonts w:ascii="Times New Roman" w:eastAsiaTheme="majorEastAsia" w:hAnsi="Times New Roman" w:cs="Times New Roman"/>
                <w:b/>
                <w:caps/>
                <w:color w:val="1D824C" w:themeColor="accent1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b/>
                <w:caps/>
                <w:color w:val="1D824C" w:themeColor="accent1"/>
                <w:sz w:val="24"/>
                <w:szCs w:val="24"/>
              </w:rPr>
              <w:t xml:space="preserve">Password generator </w:t>
            </w:r>
          </w:p>
          <w:p w14:paraId="0E675166" w14:textId="77777777" w:rsidR="008751A4" w:rsidRDefault="008751A4" w:rsidP="008751A4">
            <w:pPr>
              <w:spacing w:after="11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Technologies:</w:t>
            </w:r>
          </w:p>
          <w:p w14:paraId="2CAA7FB6" w14:textId="77777777" w:rsidR="008751A4" w:rsidRDefault="008751A4" w:rsidP="008751A4">
            <w:pPr>
              <w:pStyle w:val="ListParagraph"/>
              <w:numPr>
                <w:ilvl w:val="0"/>
                <w:numId w:val="16"/>
              </w:numPr>
              <w:spacing w:after="112"/>
              <w:ind w:left="1080" w:hanging="25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HTML</w:t>
            </w:r>
          </w:p>
          <w:p w14:paraId="3DD30293" w14:textId="048F1326" w:rsidR="008751A4" w:rsidRPr="008751A4" w:rsidRDefault="008751A4" w:rsidP="008751A4">
            <w:pPr>
              <w:pStyle w:val="ListParagraph"/>
              <w:numPr>
                <w:ilvl w:val="0"/>
                <w:numId w:val="16"/>
              </w:numPr>
              <w:spacing w:after="112"/>
              <w:ind w:left="1080" w:hanging="25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Javascript</w:t>
            </w:r>
            <w:proofErr w:type="spellEnd"/>
          </w:p>
        </w:tc>
      </w:tr>
    </w:tbl>
    <w:p w14:paraId="4FD736C9" w14:textId="77777777" w:rsidR="00CC2A31" w:rsidRDefault="00CC2A31" w:rsidP="00486277">
      <w:pPr>
        <w:pStyle w:val="Heading1"/>
      </w:pPr>
    </w:p>
    <w:p w14:paraId="36C4CF5B" w14:textId="77777777" w:rsidR="00CC2A31" w:rsidRDefault="00CC2A31" w:rsidP="00486277">
      <w:pPr>
        <w:pStyle w:val="Heading1"/>
      </w:pPr>
    </w:p>
    <w:p w14:paraId="1D4E41BC" w14:textId="77777777" w:rsidR="00CC2A31" w:rsidRDefault="00CC2A31" w:rsidP="00486277">
      <w:pPr>
        <w:pStyle w:val="Heading1"/>
      </w:pPr>
    </w:p>
    <w:sdt>
      <w:sdtPr>
        <w:alias w:val="Skills:"/>
        <w:tag w:val="Skills:"/>
        <w:id w:val="-1392877668"/>
        <w:placeholder>
          <w:docPart w:val="B8162D54A00247749F4033377E12F729"/>
        </w:placeholder>
        <w:temporary/>
        <w:showingPlcHdr/>
        <w15:appearance w15:val="hidden"/>
      </w:sdtPr>
      <w:sdtEndPr/>
      <w:sdtContent>
        <w:p w14:paraId="63D5CDD2" w14:textId="6A94125E" w:rsidR="00486277" w:rsidRDefault="00486277" w:rsidP="00486277">
          <w:pPr>
            <w:pStyle w:val="Heading1"/>
          </w:pPr>
          <w:r w:rsidRPr="00CF1A49">
            <w:t>Skills</w:t>
          </w:r>
        </w:p>
      </w:sdtContent>
    </w:sdt>
    <w:p w14:paraId="2F806417" w14:textId="215E8085" w:rsidR="00CC2A31" w:rsidRPr="00E03305" w:rsidRDefault="00CC2A31" w:rsidP="00CC2A31">
      <w:pPr>
        <w:spacing w:after="112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CC2A31">
        <w:rPr>
          <w:rFonts w:ascii="Times New Roman" w:eastAsiaTheme="majorEastAsia" w:hAnsi="Times New Roman" w:cs="Times New Roman"/>
          <w:b/>
          <w:caps/>
          <w:color w:val="1D824C" w:themeColor="accent1"/>
          <w:sz w:val="24"/>
          <w:szCs w:val="24"/>
        </w:rPr>
        <w:t>Tools &amp; Technologies</w:t>
      </w:r>
    </w:p>
    <w:p w14:paraId="6B8C8A2A" w14:textId="47B68A07" w:rsidR="00CC2A31" w:rsidRPr="00E03305" w:rsidRDefault="00CC2A31" w:rsidP="00CC2A31">
      <w:pPr>
        <w:pStyle w:val="ListParagraph"/>
        <w:numPr>
          <w:ilvl w:val="0"/>
          <w:numId w:val="16"/>
        </w:numPr>
        <w:ind w:left="993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Proficient in </w:t>
      </w:r>
      <w:r w:rsidRPr="00E03305">
        <w:rPr>
          <w:rFonts w:ascii="Times New Roman" w:hAnsi="Times New Roman" w:cs="Times New Roman"/>
          <w:sz w:val="24"/>
          <w:szCs w:val="24"/>
        </w:rPr>
        <w:t xml:space="preserve">Microsoft </w:t>
      </w:r>
      <w:r>
        <w:rPr>
          <w:rFonts w:ascii="Times New Roman" w:hAnsi="Times New Roman" w:cs="Times New Roman"/>
          <w:sz w:val="24"/>
          <w:szCs w:val="24"/>
        </w:rPr>
        <w:t>Excel, Word and PowerPoint</w:t>
      </w:r>
      <w:r w:rsidRPr="00E0330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9D55DD" w14:textId="4776BD26" w:rsidR="00CC2A31" w:rsidRPr="00E03305" w:rsidRDefault="00CC2A31" w:rsidP="00CC2A31">
      <w:pPr>
        <w:pStyle w:val="ListParagraph"/>
        <w:numPr>
          <w:ilvl w:val="0"/>
          <w:numId w:val="16"/>
        </w:numPr>
        <w:spacing w:after="240"/>
        <w:ind w:left="993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HTML, CSS, JavaScript,</w:t>
      </w:r>
      <w:r w:rsidR="008751A4">
        <w:rPr>
          <w:rFonts w:ascii="Times New Roman" w:hAnsi="Times New Roman" w:cs="Times New Roman"/>
          <w:sz w:val="24"/>
          <w:szCs w:val="24"/>
        </w:rPr>
        <w:t xml:space="preserve"> Bootstrap, NODE JS </w:t>
      </w:r>
    </w:p>
    <w:p w14:paraId="73F3A246" w14:textId="34959E7B" w:rsidR="00CC2A31" w:rsidRPr="00CC2A31" w:rsidRDefault="008751A4" w:rsidP="00CC2A31">
      <w:pPr>
        <w:spacing w:after="112"/>
        <w:ind w:firstLine="709"/>
        <w:contextualSpacing/>
        <w:rPr>
          <w:rFonts w:ascii="Times New Roman" w:eastAsiaTheme="majorEastAsia" w:hAnsi="Times New Roman" w:cs="Times New Roman"/>
          <w:b/>
          <w:caps/>
          <w:color w:val="1D824C" w:themeColor="accent1"/>
          <w:sz w:val="24"/>
          <w:szCs w:val="24"/>
        </w:rPr>
      </w:pPr>
      <w:r>
        <w:rPr>
          <w:rFonts w:ascii="Times New Roman" w:eastAsiaTheme="majorEastAsia" w:hAnsi="Times New Roman" w:cs="Times New Roman"/>
          <w:b/>
          <w:caps/>
          <w:color w:val="1D824C" w:themeColor="accent1"/>
          <w:sz w:val="24"/>
          <w:szCs w:val="24"/>
        </w:rPr>
        <w:t>Skills</w:t>
      </w:r>
    </w:p>
    <w:p w14:paraId="21131B33" w14:textId="77777777" w:rsidR="004D4654" w:rsidRPr="004D4654" w:rsidRDefault="004D4654" w:rsidP="004D4654">
      <w:pPr>
        <w:pStyle w:val="ListParagraph"/>
        <w:numPr>
          <w:ilvl w:val="0"/>
          <w:numId w:val="16"/>
        </w:numPr>
        <w:ind w:left="993" w:hanging="284"/>
        <w:rPr>
          <w:rFonts w:ascii="Times New Roman" w:hAnsi="Times New Roman" w:cs="Times New Roman"/>
          <w:sz w:val="24"/>
          <w:szCs w:val="24"/>
        </w:rPr>
      </w:pPr>
      <w:r w:rsidRPr="004D4654">
        <w:rPr>
          <w:rFonts w:ascii="Times New Roman" w:hAnsi="Times New Roman" w:cs="Times New Roman"/>
          <w:sz w:val="24"/>
          <w:szCs w:val="24"/>
        </w:rPr>
        <w:t>Creative problem solving</w:t>
      </w:r>
    </w:p>
    <w:p w14:paraId="750729FF" w14:textId="2A14E49B" w:rsidR="004D4654" w:rsidRDefault="004D4654" w:rsidP="004D4654">
      <w:pPr>
        <w:pStyle w:val="ListParagraph"/>
        <w:numPr>
          <w:ilvl w:val="0"/>
          <w:numId w:val="16"/>
        </w:numPr>
        <w:ind w:left="993" w:hanging="284"/>
        <w:rPr>
          <w:rFonts w:ascii="Times New Roman" w:hAnsi="Times New Roman" w:cs="Times New Roman"/>
          <w:sz w:val="24"/>
          <w:szCs w:val="24"/>
        </w:rPr>
      </w:pPr>
      <w:r w:rsidRPr="004D4654">
        <w:rPr>
          <w:rFonts w:ascii="Times New Roman" w:hAnsi="Times New Roman" w:cs="Times New Roman"/>
          <w:sz w:val="24"/>
          <w:szCs w:val="24"/>
        </w:rPr>
        <w:t>Resource development and production</w:t>
      </w:r>
    </w:p>
    <w:p w14:paraId="7E92CC45" w14:textId="6E33E22C" w:rsidR="004D4654" w:rsidRPr="004D4654" w:rsidRDefault="004D4654" w:rsidP="004D4654">
      <w:pPr>
        <w:pStyle w:val="ListParagraph"/>
        <w:numPr>
          <w:ilvl w:val="0"/>
          <w:numId w:val="16"/>
        </w:numPr>
        <w:ind w:left="993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Researching</w:t>
      </w:r>
    </w:p>
    <w:p w14:paraId="2EE31DDD" w14:textId="6FD71A32" w:rsidR="004D4654" w:rsidRPr="004D4654" w:rsidRDefault="004D4654" w:rsidP="004D4654">
      <w:pPr>
        <w:pStyle w:val="ListParagraph"/>
        <w:numPr>
          <w:ilvl w:val="0"/>
          <w:numId w:val="16"/>
        </w:numPr>
        <w:ind w:left="993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Front-end </w:t>
      </w:r>
      <w:proofErr w:type="spellStart"/>
      <w:r>
        <w:rPr>
          <w:rFonts w:ascii="Times New Roman" w:hAnsi="Times New Roman" w:cs="Times New Roman"/>
          <w:sz w:val="24"/>
          <w:szCs w:val="24"/>
        </w:rPr>
        <w:t>develpoment</w:t>
      </w:r>
      <w:proofErr w:type="spellEnd"/>
    </w:p>
    <w:p w14:paraId="59FD756F" w14:textId="646799D7" w:rsidR="004D4654" w:rsidRPr="004D4654" w:rsidRDefault="004D4654" w:rsidP="004D4654">
      <w:pPr>
        <w:pStyle w:val="ListParagraph"/>
        <w:numPr>
          <w:ilvl w:val="0"/>
          <w:numId w:val="16"/>
        </w:numPr>
        <w:ind w:left="993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Back-end development</w:t>
      </w:r>
    </w:p>
    <w:p w14:paraId="4D918A8C" w14:textId="5BBD6448" w:rsidR="00CC2A31" w:rsidRPr="004D4654" w:rsidRDefault="004D4654" w:rsidP="004D4654">
      <w:pPr>
        <w:pStyle w:val="ListParagraph"/>
        <w:numPr>
          <w:ilvl w:val="0"/>
          <w:numId w:val="16"/>
        </w:numPr>
        <w:ind w:left="993" w:hanging="284"/>
        <w:rPr>
          <w:rFonts w:ascii="Times New Roman" w:hAnsi="Times New Roman" w:cs="Times New Roman"/>
          <w:sz w:val="24"/>
          <w:szCs w:val="24"/>
        </w:rPr>
      </w:pPr>
      <w:r w:rsidRPr="004D4654">
        <w:rPr>
          <w:rFonts w:ascii="Times New Roman" w:hAnsi="Times New Roman" w:cs="Times New Roman"/>
          <w:sz w:val="24"/>
          <w:szCs w:val="24"/>
        </w:rPr>
        <w:t>Web design</w:t>
      </w:r>
    </w:p>
    <w:p w14:paraId="0222A59A" w14:textId="6190CC15" w:rsidR="00B51D1B" w:rsidRPr="006E1507" w:rsidRDefault="00B51D1B" w:rsidP="006E1507"/>
    <w:sectPr w:rsidR="00B51D1B" w:rsidRPr="006E1507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25BB7D" w14:textId="77777777" w:rsidR="00A01835" w:rsidRDefault="00A01835" w:rsidP="0068194B">
      <w:r>
        <w:separator/>
      </w:r>
    </w:p>
    <w:p w14:paraId="0896A3CC" w14:textId="77777777" w:rsidR="00A01835" w:rsidRDefault="00A01835"/>
    <w:p w14:paraId="1616867B" w14:textId="77777777" w:rsidR="00A01835" w:rsidRDefault="00A01835"/>
  </w:endnote>
  <w:endnote w:type="continuationSeparator" w:id="0">
    <w:p w14:paraId="05AFB638" w14:textId="77777777" w:rsidR="00A01835" w:rsidRDefault="00A01835" w:rsidP="0068194B">
      <w:r>
        <w:continuationSeparator/>
      </w:r>
    </w:p>
    <w:p w14:paraId="40EE355F" w14:textId="77777777" w:rsidR="00A01835" w:rsidRDefault="00A01835"/>
    <w:p w14:paraId="0D824BBE" w14:textId="77777777" w:rsidR="00A01835" w:rsidRDefault="00A0183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7407C0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94F8CB" w14:textId="77777777" w:rsidR="00A01835" w:rsidRDefault="00A01835" w:rsidP="0068194B">
      <w:r>
        <w:separator/>
      </w:r>
    </w:p>
    <w:p w14:paraId="37197EEE" w14:textId="77777777" w:rsidR="00A01835" w:rsidRDefault="00A01835"/>
    <w:p w14:paraId="68273B9D" w14:textId="77777777" w:rsidR="00A01835" w:rsidRDefault="00A01835"/>
  </w:footnote>
  <w:footnote w:type="continuationSeparator" w:id="0">
    <w:p w14:paraId="2112A9C3" w14:textId="77777777" w:rsidR="00A01835" w:rsidRDefault="00A01835" w:rsidP="0068194B">
      <w:r>
        <w:continuationSeparator/>
      </w:r>
    </w:p>
    <w:p w14:paraId="64076F5C" w14:textId="77777777" w:rsidR="00A01835" w:rsidRDefault="00A01835"/>
    <w:p w14:paraId="0C480E3E" w14:textId="77777777" w:rsidR="00A01835" w:rsidRDefault="00A0183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DCA40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DE95EDA" wp14:editId="7CE8C867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393DC932" id="Straight Connector 5" o:spid="_x0000_s1026" alt="&quot;&quot;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CCF0D7A"/>
    <w:multiLevelType w:val="hybridMultilevel"/>
    <w:tmpl w:val="63E6FB28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0A65201"/>
    <w:multiLevelType w:val="hybridMultilevel"/>
    <w:tmpl w:val="D3E81A6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225D7C74"/>
    <w:multiLevelType w:val="hybridMultilevel"/>
    <w:tmpl w:val="8D8CDB12"/>
    <w:lvl w:ilvl="0" w:tplc="0C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 w15:restartNumberingAfterBreak="0">
    <w:nsid w:val="2A775452"/>
    <w:multiLevelType w:val="hybridMultilevel"/>
    <w:tmpl w:val="6658BF4A"/>
    <w:lvl w:ilvl="0" w:tplc="0C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 w15:restartNumberingAfterBreak="0">
    <w:nsid w:val="2AE252DA"/>
    <w:multiLevelType w:val="hybridMultilevel"/>
    <w:tmpl w:val="579A327E"/>
    <w:lvl w:ilvl="0" w:tplc="0C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6" w15:restartNumberingAfterBreak="0">
    <w:nsid w:val="2C1141A6"/>
    <w:multiLevelType w:val="hybridMultilevel"/>
    <w:tmpl w:val="8D128046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30CE1985"/>
    <w:multiLevelType w:val="hybridMultilevel"/>
    <w:tmpl w:val="4CACE2CC"/>
    <w:lvl w:ilvl="0" w:tplc="0C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9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75202D64"/>
    <w:multiLevelType w:val="hybridMultilevel"/>
    <w:tmpl w:val="95DEDD3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6D813DF"/>
    <w:multiLevelType w:val="hybridMultilevel"/>
    <w:tmpl w:val="C080AAB2"/>
    <w:lvl w:ilvl="0" w:tplc="0C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2" w15:restartNumberingAfterBreak="0">
    <w:nsid w:val="786D33F8"/>
    <w:multiLevelType w:val="hybridMultilevel"/>
    <w:tmpl w:val="1812E182"/>
    <w:lvl w:ilvl="0" w:tplc="0C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D0025DBA">
      <w:numFmt w:val="bullet"/>
      <w:lvlText w:val="•"/>
      <w:lvlJc w:val="left"/>
      <w:pPr>
        <w:ind w:left="2149" w:hanging="360"/>
      </w:pPr>
      <w:rPr>
        <w:rFonts w:ascii="Times New Roman" w:eastAsiaTheme="minorHAnsi" w:hAnsi="Times New Roman" w:cs="Times New Roman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2"/>
  </w:num>
  <w:num w:numId="6">
    <w:abstractNumId w:val="3"/>
  </w:num>
  <w:num w:numId="7">
    <w:abstractNumId w:val="17"/>
  </w:num>
  <w:num w:numId="8">
    <w:abstractNumId w:val="2"/>
  </w:num>
  <w:num w:numId="9">
    <w:abstractNumId w:val="19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20"/>
  </w:num>
  <w:num w:numId="15">
    <w:abstractNumId w:val="21"/>
  </w:num>
  <w:num w:numId="16">
    <w:abstractNumId w:val="14"/>
  </w:num>
  <w:num w:numId="17">
    <w:abstractNumId w:val="11"/>
  </w:num>
  <w:num w:numId="18">
    <w:abstractNumId w:val="18"/>
  </w:num>
  <w:num w:numId="19">
    <w:abstractNumId w:val="15"/>
  </w:num>
  <w:num w:numId="20">
    <w:abstractNumId w:val="13"/>
  </w:num>
  <w:num w:numId="21">
    <w:abstractNumId w:val="10"/>
  </w:num>
  <w:num w:numId="22">
    <w:abstractNumId w:val="16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hideSpellingErrors/>
  <w:hideGrammaticalErrors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DAxtjAztjAwNTc1sjBW0lEKTi0uzszPAykwrgUAq7WrwCwAAAA="/>
  </w:docVars>
  <w:rsids>
    <w:rsidRoot w:val="00880508"/>
    <w:rsid w:val="000001EF"/>
    <w:rsid w:val="00007322"/>
    <w:rsid w:val="00007728"/>
    <w:rsid w:val="00022EB2"/>
    <w:rsid w:val="00024584"/>
    <w:rsid w:val="00024730"/>
    <w:rsid w:val="00055E95"/>
    <w:rsid w:val="0007021F"/>
    <w:rsid w:val="000A7A03"/>
    <w:rsid w:val="000B2BA5"/>
    <w:rsid w:val="000F2F8C"/>
    <w:rsid w:val="0010006E"/>
    <w:rsid w:val="001045A8"/>
    <w:rsid w:val="00114A91"/>
    <w:rsid w:val="0012306A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76FB4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0C1F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D4654"/>
    <w:rsid w:val="004E01EB"/>
    <w:rsid w:val="004E2794"/>
    <w:rsid w:val="004E7753"/>
    <w:rsid w:val="00510392"/>
    <w:rsid w:val="00513E2A"/>
    <w:rsid w:val="00566A35"/>
    <w:rsid w:val="0056701E"/>
    <w:rsid w:val="00572176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D65FA"/>
    <w:rsid w:val="006D7AB1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751A4"/>
    <w:rsid w:val="00880508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01835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0D22"/>
    <w:rsid w:val="00BA1546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B75D7"/>
    <w:rsid w:val="00CC2A31"/>
    <w:rsid w:val="00CD323D"/>
    <w:rsid w:val="00CE4030"/>
    <w:rsid w:val="00CE64B3"/>
    <w:rsid w:val="00CF1A49"/>
    <w:rsid w:val="00D0630C"/>
    <w:rsid w:val="00D243A9"/>
    <w:rsid w:val="00D25897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2424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54810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o%20Huy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BDE6597447340C9BE907D711E7BCA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C08E11-5EA7-435C-AD6C-4A2576A8AD15}"/>
      </w:docPartPr>
      <w:docPartBody>
        <w:p w:rsidR="00883284" w:rsidRDefault="004936C8">
          <w:pPr>
            <w:pStyle w:val="ABDE6597447340C9BE907D711E7BCA59"/>
          </w:pPr>
          <w:r w:rsidRPr="00CF1A49">
            <w:t>·</w:t>
          </w:r>
        </w:p>
      </w:docPartBody>
    </w:docPart>
    <w:docPart>
      <w:docPartPr>
        <w:name w:val="D3BEAE9DE2EE461FBE1CD9C7D93CD7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09BD53-4816-467D-9F0E-42FDC9F49485}"/>
      </w:docPartPr>
      <w:docPartBody>
        <w:p w:rsidR="00883284" w:rsidRDefault="004936C8">
          <w:pPr>
            <w:pStyle w:val="D3BEAE9DE2EE461FBE1CD9C7D93CD725"/>
          </w:pPr>
          <w:r w:rsidRPr="00CF1A49">
            <w:t>Experience</w:t>
          </w:r>
        </w:p>
      </w:docPartBody>
    </w:docPart>
    <w:docPart>
      <w:docPartPr>
        <w:name w:val="3D534DB368764C6C99DC3147776321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1F1F91-067C-464B-B239-A2AA23D38CFE}"/>
      </w:docPartPr>
      <w:docPartBody>
        <w:p w:rsidR="00883284" w:rsidRDefault="004936C8">
          <w:pPr>
            <w:pStyle w:val="3D534DB368764C6C99DC3147776321E5"/>
          </w:pPr>
          <w:r w:rsidRPr="00CF1A49">
            <w:t>Education</w:t>
          </w:r>
        </w:p>
      </w:docPartBody>
    </w:docPart>
    <w:docPart>
      <w:docPartPr>
        <w:name w:val="B8162D54A00247749F4033377E12F7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1EE977-7847-4E96-A026-C3E9BA8E8EA2}"/>
      </w:docPartPr>
      <w:docPartBody>
        <w:p w:rsidR="00883284" w:rsidRDefault="004936C8">
          <w:pPr>
            <w:pStyle w:val="B8162D54A00247749F4033377E12F729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6C8"/>
    <w:rsid w:val="004936C8"/>
    <w:rsid w:val="00883284"/>
    <w:rsid w:val="009F552B"/>
    <w:rsid w:val="00A71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ABDE6597447340C9BE907D711E7BCA59">
    <w:name w:val="ABDE6597447340C9BE907D711E7BCA59"/>
  </w:style>
  <w:style w:type="paragraph" w:customStyle="1" w:styleId="D3BEAE9DE2EE461FBE1CD9C7D93CD725">
    <w:name w:val="D3BEAE9DE2EE461FBE1CD9C7D93CD725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3D534DB368764C6C99DC3147776321E5">
    <w:name w:val="3D534DB368764C6C99DC3147776321E5"/>
  </w:style>
  <w:style w:type="paragraph" w:customStyle="1" w:styleId="B8162D54A00247749F4033377E12F729">
    <w:name w:val="B8162D54A00247749F4033377E12F72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0</TotalTime>
  <Pages>3</Pages>
  <Words>439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2022-02-07T08:51:00Z</dcterms:created>
  <dcterms:modified xsi:type="dcterms:W3CDTF">2022-02-07T09:30:00Z</dcterms:modified>
  <cp:category/>
</cp:coreProperties>
</file>